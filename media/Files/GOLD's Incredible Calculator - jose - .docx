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r>
        <w:t>Your number is 45</w:t>
      </w:r>
    </w:p>
    <w:p>
      <w:r>
        <w:t>Your square root is 6.708203932499369</w:t>
      </w:r>
    </w:p>
    <w:p>
      <w:r>
        <w:t>Your square is 2025</w:t>
      </w:r>
    </w:p>
    <w:sectPr w:rsidR="002E7505" w:rsidRPr="00E733B1" w:rsidSect="002B06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34" w:right="907" w:bottom="567" w:left="68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B2863" w14:textId="77777777" w:rsidR="008D3B24" w:rsidRDefault="008D3B24">
      <w:pPr>
        <w:spacing w:line="240" w:lineRule="auto"/>
      </w:pPr>
      <w:r>
        <w:separator/>
      </w:r>
    </w:p>
    <w:p w14:paraId="22695135" w14:textId="77777777" w:rsidR="008D3B24" w:rsidRDefault="008D3B24"/>
  </w:endnote>
  <w:endnote w:type="continuationSeparator" w:id="0">
    <w:p w14:paraId="389A6C4B" w14:textId="77777777" w:rsidR="008D3B24" w:rsidRDefault="008D3B24">
      <w:pPr>
        <w:spacing w:line="240" w:lineRule="auto"/>
      </w:pPr>
      <w:r>
        <w:continuationSeparator/>
      </w:r>
    </w:p>
    <w:p w14:paraId="17394B25" w14:textId="77777777" w:rsidR="008D3B24" w:rsidRDefault="008D3B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DBA3E" w14:textId="77777777" w:rsidR="007201A7" w:rsidRDefault="007201A7">
    <w:pPr>
      <w:pStyle w:val="Piedepgina"/>
    </w:pPr>
  </w:p>
  <w:p w14:paraId="718E9DEF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E3189" w14:textId="5D5AF74F" w:rsidR="00161941" w:rsidRDefault="00161941" w:rsidP="00161941">
    <w:pPr>
      <w:pStyle w:val="Piedepgina"/>
      <w:jc w:val="center"/>
    </w:pPr>
    <w:r>
      <w:t>www.sailingperformance.com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45A01" w14:textId="77777777" w:rsidR="008D3B24" w:rsidRDefault="008D3B24">
      <w:pPr>
        <w:spacing w:line="240" w:lineRule="auto"/>
      </w:pPr>
      <w:r>
        <w:separator/>
      </w:r>
    </w:p>
    <w:p w14:paraId="1A4DA398" w14:textId="77777777" w:rsidR="008D3B24" w:rsidRDefault="008D3B24"/>
  </w:footnote>
  <w:footnote w:type="continuationSeparator" w:id="0">
    <w:p w14:paraId="528F3306" w14:textId="77777777" w:rsidR="008D3B24" w:rsidRDefault="008D3B24">
      <w:pPr>
        <w:spacing w:line="240" w:lineRule="auto"/>
      </w:pPr>
      <w:r>
        <w:continuationSeparator/>
      </w:r>
    </w:p>
    <w:p w14:paraId="5AA53F13" w14:textId="77777777" w:rsidR="008D3B24" w:rsidRDefault="008D3B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D5D6A" w14:textId="77777777" w:rsidR="007201A7" w:rsidRDefault="007201A7"/>
  <w:p w14:paraId="1C459B74" w14:textId="77777777" w:rsidR="007201A7" w:rsidRDefault="007201A7"/>
  <w:p>
    <w:r>
      <w:t xml:space="preserve">GOLD's Incredible Calculator - jose - </w:t>
    </w:r>
  </w:p>
  <w:p>
    <w:r>
      <w:t xml:space="preserve">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FD118" w14:textId="7FD2E1FD" w:rsidR="009F09CC" w:rsidRPr="009F09CC" w:rsidRDefault="009F09CC" w:rsidP="009F09CC">
    <w:pPr>
      <w:tabs>
        <w:tab w:val="left" w:pos="8749"/>
      </w:tabs>
      <w:rPr>
        <w:rFonts w:asciiTheme="majorHAnsi" w:hAnsiTheme="majorHAnsi"/>
        <w:noProof/>
        <w:color w:val="0070C0"/>
      </w:rPr>
    </w:pPr>
    <w:r w:rsidRPr="009F09CC">
      <w:rPr>
        <w:rFonts w:asciiTheme="majorHAnsi" w:hAnsiTheme="majorHAnsi" w:cs="Open Sans"/>
        <w:noProof/>
        <w:color w:val="0070C0"/>
        <w:sz w:val="28"/>
        <w:szCs w:val="26"/>
        <w:lang w:val="en-GB" w:eastAsia="en-GB"/>
      </w:rPr>
      <w:drawing>
        <wp:anchor distT="0" distB="0" distL="114300" distR="114300" simplePos="0" relativeHeight="251662336" behindDoc="0" locked="0" layoutInCell="1" allowOverlap="1" wp14:anchorId="75E3F4CB" wp14:editId="544E66C0">
          <wp:simplePos x="0" y="0"/>
          <wp:positionH relativeFrom="margin">
            <wp:posOffset>5246843</wp:posOffset>
          </wp:positionH>
          <wp:positionV relativeFrom="paragraph">
            <wp:posOffset>-29210</wp:posOffset>
          </wp:positionV>
          <wp:extent cx="1703352" cy="457200"/>
          <wp:effectExtent l="0" t="0" r="0" b="0"/>
          <wp:wrapNone/>
          <wp:docPr id="25" name="Picture 25" descr="KNDsailingperforma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KNDsailingperforma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3352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3C8C89" w14:textId="7408F075" w:rsidR="00124E88" w:rsidRPr="009F09CC" w:rsidRDefault="009F09CC" w:rsidP="009F09CC">
    <w:pPr>
      <w:tabs>
        <w:tab w:val="left" w:pos="8749"/>
      </w:tabs>
      <w:rPr>
        <w:rFonts w:asciiTheme="majorHAnsi" w:hAnsiTheme="majorHAnsi"/>
        <w:noProof/>
        <w:color w:val="0070C0"/>
      </w:rPr>
    </w:pPr>
    <w:r>
      <w:rPr>
        <w:rFonts w:asciiTheme="majorHAnsi" w:hAnsiTheme="majorHAnsi"/>
        <w:noProof/>
        <w:color w:val="0070C0"/>
        <w:sz w:val="28"/>
        <w:szCs w:val="28"/>
      </w:rPr>
      <w:t xml:space="preserve">   </w:t>
    </w:r>
    <w:r w:rsidR="00E6775A" w:rsidRPr="009F09CC">
      <w:rPr>
        <w:rFonts w:asciiTheme="majorHAnsi" w:hAnsiTheme="majorHAnsi"/>
        <w:noProof/>
        <w:color w:val="0070C0"/>
        <w:sz w:val="28"/>
        <w:szCs w:val="28"/>
      </w:rPr>
      <w:t>GOLD Report</w:t>
    </w:r>
  </w:p>
  <w:p w14:paraId="03E85152" w14:textId="13346D8A" w:rsidR="00A36725" w:rsidRDefault="00A367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EB"/>
    <w:rsid w:val="00064E3E"/>
    <w:rsid w:val="00077551"/>
    <w:rsid w:val="000A6E91"/>
    <w:rsid w:val="000E06EA"/>
    <w:rsid w:val="000E7C40"/>
    <w:rsid w:val="00124E88"/>
    <w:rsid w:val="00161941"/>
    <w:rsid w:val="001817A4"/>
    <w:rsid w:val="001A035C"/>
    <w:rsid w:val="001D1771"/>
    <w:rsid w:val="001F63C9"/>
    <w:rsid w:val="0020743A"/>
    <w:rsid w:val="002400DD"/>
    <w:rsid w:val="002450DA"/>
    <w:rsid w:val="00263E3B"/>
    <w:rsid w:val="00264280"/>
    <w:rsid w:val="002674BA"/>
    <w:rsid w:val="002A107B"/>
    <w:rsid w:val="002B06E9"/>
    <w:rsid w:val="002C619E"/>
    <w:rsid w:val="002D40D7"/>
    <w:rsid w:val="002E7505"/>
    <w:rsid w:val="002E7603"/>
    <w:rsid w:val="002F146D"/>
    <w:rsid w:val="002F5404"/>
    <w:rsid w:val="00316D06"/>
    <w:rsid w:val="00345F9E"/>
    <w:rsid w:val="00364216"/>
    <w:rsid w:val="003D23A0"/>
    <w:rsid w:val="003E3099"/>
    <w:rsid w:val="00430F8B"/>
    <w:rsid w:val="0045368C"/>
    <w:rsid w:val="004858C9"/>
    <w:rsid w:val="004870D2"/>
    <w:rsid w:val="004A10E9"/>
    <w:rsid w:val="00530A5C"/>
    <w:rsid w:val="0059585B"/>
    <w:rsid w:val="005E394D"/>
    <w:rsid w:val="005F526D"/>
    <w:rsid w:val="00662DFA"/>
    <w:rsid w:val="006739DF"/>
    <w:rsid w:val="00691169"/>
    <w:rsid w:val="00694329"/>
    <w:rsid w:val="006B30DA"/>
    <w:rsid w:val="006B4542"/>
    <w:rsid w:val="006F038A"/>
    <w:rsid w:val="007201A7"/>
    <w:rsid w:val="00746255"/>
    <w:rsid w:val="007B4FC5"/>
    <w:rsid w:val="007E0DF2"/>
    <w:rsid w:val="007E1D3F"/>
    <w:rsid w:val="00865DB9"/>
    <w:rsid w:val="0089202B"/>
    <w:rsid w:val="00895E28"/>
    <w:rsid w:val="008B5297"/>
    <w:rsid w:val="008D3B24"/>
    <w:rsid w:val="00922C99"/>
    <w:rsid w:val="009415D1"/>
    <w:rsid w:val="00947F34"/>
    <w:rsid w:val="009915C5"/>
    <w:rsid w:val="009D3F3C"/>
    <w:rsid w:val="009F09CC"/>
    <w:rsid w:val="00A340F2"/>
    <w:rsid w:val="00A34C1C"/>
    <w:rsid w:val="00A36725"/>
    <w:rsid w:val="00A7675C"/>
    <w:rsid w:val="00AA331E"/>
    <w:rsid w:val="00AD47A1"/>
    <w:rsid w:val="00AD6026"/>
    <w:rsid w:val="00AE194D"/>
    <w:rsid w:val="00B15583"/>
    <w:rsid w:val="00B66C63"/>
    <w:rsid w:val="00B722E4"/>
    <w:rsid w:val="00B727BE"/>
    <w:rsid w:val="00B72DB3"/>
    <w:rsid w:val="00C536C4"/>
    <w:rsid w:val="00CE3710"/>
    <w:rsid w:val="00CF2287"/>
    <w:rsid w:val="00D33124"/>
    <w:rsid w:val="00D45DEB"/>
    <w:rsid w:val="00D72E5D"/>
    <w:rsid w:val="00D73210"/>
    <w:rsid w:val="00DB310A"/>
    <w:rsid w:val="00DD6E43"/>
    <w:rsid w:val="00E6775A"/>
    <w:rsid w:val="00E733B1"/>
    <w:rsid w:val="00E839DC"/>
    <w:rsid w:val="00EA0399"/>
    <w:rsid w:val="00EB63A0"/>
    <w:rsid w:val="00EC16CD"/>
    <w:rsid w:val="00F65B05"/>
    <w:rsid w:val="00FA52C3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797F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Ttulo1">
    <w:name w:val="heading 1"/>
    <w:basedOn w:val="Normal"/>
    <w:link w:val="Ttulo1C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2">
    <w:name w:val="heading 2"/>
    <w:basedOn w:val="Normal"/>
    <w:link w:val="Ttulo2C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Ttulo1Car">
    <w:name w:val="Título 1 Car"/>
    <w:basedOn w:val="Fuentedeprrafopredeter"/>
    <w:link w:val="Ttulo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">
    <w:name w:val="Title"/>
    <w:basedOn w:val="Normal"/>
    <w:link w:val="TtuloC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Encabezado">
    <w:name w:val="header"/>
    <w:basedOn w:val="Normal"/>
    <w:link w:val="EncabezadoCar"/>
    <w:uiPriority w:val="99"/>
    <w:rsid w:val="00064E3E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E3E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64E3E"/>
    <w:rPr>
      <w:rFonts w:cs="Times New Roman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4E3E"/>
    <w:rPr>
      <w:rFonts w:cs="Times New Roman"/>
      <w:lang w:eastAsia="en-US"/>
    </w:rPr>
  </w:style>
  <w:style w:type="table" w:styleId="Tablaconcuadrculaclara">
    <w:name w:val="Grid Table Light"/>
    <w:basedOn w:val="Tabla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a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a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ar">
    <w:name w:val="Título 9 Car"/>
    <w:basedOn w:val="Fuentedeprrafopredeter"/>
    <w:link w:val="Ttulo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a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normal2">
    <w:name w:val="Plain Table 2"/>
    <w:basedOn w:val="Tabla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Fuentedeprrafopredeter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7B4FC5"/>
    <w:rPr>
      <w:i/>
      <w:iCs/>
      <w:color w:val="07864E" w:themeColor="accent1" w:themeShade="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odebloque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ipervnculo">
    <w:name w:val="Hyperlink"/>
    <w:basedOn w:val="Fuentedeprrafopredeter"/>
    <w:uiPriority w:val="99"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Fecha">
    <w:name w:val="Date"/>
    <w:basedOn w:val="Normal"/>
    <w:next w:val="Normal"/>
    <w:link w:val="FechaC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FechaCar">
    <w:name w:val="Fecha Car"/>
    <w:basedOn w:val="Fuentedeprrafopredeter"/>
    <w:link w:val="Fecha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5DEB"/>
    <w:pPr>
      <w:spacing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DEB"/>
    <w:rPr>
      <w:rFonts w:ascii="Segoe UI" w:hAnsi="Segoe UI" w:cs="Segoe UI"/>
    </w:rPr>
  </w:style>
  <w:style w:type="character" w:styleId="Mencinsinresolver">
    <w:name w:val="Unresolved Mention"/>
    <w:basedOn w:val="Fuentedeprrafopredeter"/>
    <w:uiPriority w:val="99"/>
    <w:semiHidden/>
    <w:unhideWhenUsed/>
    <w:rsid w:val="00161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dre\AppData\Roaming\Microsoft\Plantillas\Service%20invoice%20(Green%20Gradient%20design)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C38D79-52CF-460F-A63E-08AF1F4E3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2019-10-25T08:45:00Z</dcterms:created>
  <dcterms:modified xsi:type="dcterms:W3CDTF">2020-03-16T19:14:00Z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