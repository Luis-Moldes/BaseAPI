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r>
        <w:t>Your number is 90</w:t>
      </w:r>
    </w:p>
    <w:p>
      <w:r>
        <w:t>Your square root is 9.486832980505138</w:t>
      </w:r>
    </w:p>
    <w:p>
      <w:r>
        <w:t>Your square is 8100</w:t>
      </w:r>
    </w:p>
    <w:sectPr w:rsidR="002E7505" w:rsidRPr="00E733B1" w:rsidSect="002B06E9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134" w:right="907" w:bottom="567" w:left="68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B2863" w14:textId="77777777" w:rsidR="008D3B24" w:rsidRDefault="008D3B24">
      <w:pPr>
        <w:spacing w:line="240" w:lineRule="auto"/>
      </w:pPr>
      <w:r>
        <w:separator/>
      </w:r>
    </w:p>
    <w:p w14:paraId="22695135" w14:textId="77777777" w:rsidR="008D3B24" w:rsidRDefault="008D3B24"/>
  </w:endnote>
  <w:endnote w:type="continuationSeparator" w:id="0">
    <w:p w14:paraId="389A6C4B" w14:textId="77777777" w:rsidR="008D3B24" w:rsidRDefault="008D3B24">
      <w:pPr>
        <w:spacing w:line="240" w:lineRule="auto"/>
      </w:pPr>
      <w:r>
        <w:continuationSeparator/>
      </w:r>
    </w:p>
    <w:p w14:paraId="17394B25" w14:textId="77777777" w:rsidR="008D3B24" w:rsidRDefault="008D3B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DBA3E" w14:textId="77777777" w:rsidR="007201A7" w:rsidRDefault="007201A7">
    <w:pPr>
      <w:pStyle w:val="Piedepgina"/>
    </w:pPr>
  </w:p>
  <w:p w14:paraId="718E9DEF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E3189" w14:textId="5D5AF74F" w:rsidR="00161941" w:rsidRDefault="00161941" w:rsidP="00161941">
    <w:pPr>
      <w:pStyle w:val="Piedepgina"/>
      <w:jc w:val="center"/>
    </w:pPr>
    <w:r>
      <w:t>www.sailingperformance.com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45A01" w14:textId="77777777" w:rsidR="008D3B24" w:rsidRDefault="008D3B24">
      <w:pPr>
        <w:spacing w:line="240" w:lineRule="auto"/>
      </w:pPr>
      <w:r>
        <w:separator/>
      </w:r>
    </w:p>
    <w:p w14:paraId="1A4DA398" w14:textId="77777777" w:rsidR="008D3B24" w:rsidRDefault="008D3B24"/>
  </w:footnote>
  <w:footnote w:type="continuationSeparator" w:id="0">
    <w:p w14:paraId="528F3306" w14:textId="77777777" w:rsidR="008D3B24" w:rsidRDefault="008D3B24">
      <w:pPr>
        <w:spacing w:line="240" w:lineRule="auto"/>
      </w:pPr>
      <w:r>
        <w:continuationSeparator/>
      </w:r>
    </w:p>
    <w:p w14:paraId="5AA53F13" w14:textId="77777777" w:rsidR="008D3B24" w:rsidRDefault="008D3B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D5D6A" w14:textId="77777777" w:rsidR="007201A7" w:rsidRDefault="007201A7"/>
  <w:p w14:paraId="1C459B74" w14:textId="77777777" w:rsidR="007201A7" w:rsidRDefault="007201A7"/>
  <w:p>
    <w:r>
      <w:t>GOLD's Incredible Calculator - jose - 2020-03-30</w:t>
    </w:r>
  </w:p>
  <w:p>
    <w:r>
      <w:t xml:space="preserve">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FD118" w14:textId="7FD2E1FD" w:rsidR="009F09CC" w:rsidRPr="009F09CC" w:rsidRDefault="009F09CC" w:rsidP="009F09CC">
    <w:pPr>
      <w:tabs>
        <w:tab w:val="left" w:pos="8749"/>
      </w:tabs>
      <w:rPr>
        <w:rFonts w:asciiTheme="majorHAnsi" w:hAnsiTheme="majorHAnsi"/>
        <w:noProof/>
        <w:color w:val="0070C0"/>
      </w:rPr>
    </w:pPr>
    <w:r w:rsidRPr="009F09CC">
      <w:rPr>
        <w:rFonts w:asciiTheme="majorHAnsi" w:hAnsiTheme="majorHAnsi" w:cs="Open Sans"/>
        <w:noProof/>
        <w:color w:val="0070C0"/>
        <w:sz w:val="28"/>
        <w:szCs w:val="26"/>
        <w:lang w:val="en-GB" w:eastAsia="en-GB"/>
      </w:rPr>
      <w:drawing>
        <wp:anchor distT="0" distB="0" distL="114300" distR="114300" simplePos="0" relativeHeight="251662336" behindDoc="0" locked="0" layoutInCell="1" allowOverlap="1" wp14:anchorId="75E3F4CB" wp14:editId="544E66C0">
          <wp:simplePos x="0" y="0"/>
          <wp:positionH relativeFrom="margin">
            <wp:posOffset>5246843</wp:posOffset>
          </wp:positionH>
          <wp:positionV relativeFrom="paragraph">
            <wp:posOffset>-29210</wp:posOffset>
          </wp:positionV>
          <wp:extent cx="1703352" cy="457200"/>
          <wp:effectExtent l="0" t="0" r="0" b="0"/>
          <wp:wrapNone/>
          <wp:docPr id="25" name="Picture 25" descr="KNDsailingperforma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KNDsailingperformanc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3352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E3C8C89" w14:textId="7408F075" w:rsidR="00124E88" w:rsidRPr="009F09CC" w:rsidRDefault="009F09CC" w:rsidP="009F09CC">
    <w:pPr>
      <w:tabs>
        <w:tab w:val="left" w:pos="8749"/>
      </w:tabs>
      <w:rPr>
        <w:rFonts w:asciiTheme="majorHAnsi" w:hAnsiTheme="majorHAnsi"/>
        <w:noProof/>
        <w:color w:val="0070C0"/>
      </w:rPr>
    </w:pPr>
    <w:r>
      <w:rPr>
        <w:rFonts w:asciiTheme="majorHAnsi" w:hAnsiTheme="majorHAnsi"/>
        <w:noProof/>
        <w:color w:val="0070C0"/>
        <w:sz w:val="28"/>
        <w:szCs w:val="28"/>
      </w:rPr>
      <w:t xml:space="preserve">   </w:t>
    </w:r>
    <w:r w:rsidR="00E6775A" w:rsidRPr="009F09CC">
      <w:rPr>
        <w:rFonts w:asciiTheme="majorHAnsi" w:hAnsiTheme="majorHAnsi"/>
        <w:noProof/>
        <w:color w:val="0070C0"/>
        <w:sz w:val="28"/>
        <w:szCs w:val="28"/>
      </w:rPr>
      <w:t>GOLD Report</w:t>
    </w:r>
  </w:p>
  <w:p w14:paraId="03E85152" w14:textId="13346D8A" w:rsidR="00A36725" w:rsidRDefault="00A367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EB"/>
    <w:rsid w:val="00064E3E"/>
    <w:rsid w:val="00077551"/>
    <w:rsid w:val="000A6E91"/>
    <w:rsid w:val="000E06EA"/>
    <w:rsid w:val="000E7C40"/>
    <w:rsid w:val="00124E88"/>
    <w:rsid w:val="00161941"/>
    <w:rsid w:val="001817A4"/>
    <w:rsid w:val="001A035C"/>
    <w:rsid w:val="001D1771"/>
    <w:rsid w:val="001F63C9"/>
    <w:rsid w:val="0020743A"/>
    <w:rsid w:val="002400DD"/>
    <w:rsid w:val="002450DA"/>
    <w:rsid w:val="00263E3B"/>
    <w:rsid w:val="00264280"/>
    <w:rsid w:val="002674BA"/>
    <w:rsid w:val="002A107B"/>
    <w:rsid w:val="002B06E9"/>
    <w:rsid w:val="002C619E"/>
    <w:rsid w:val="002D40D7"/>
    <w:rsid w:val="002E7505"/>
    <w:rsid w:val="002E7603"/>
    <w:rsid w:val="002F146D"/>
    <w:rsid w:val="002F5404"/>
    <w:rsid w:val="00316D06"/>
    <w:rsid w:val="00345F9E"/>
    <w:rsid w:val="00364216"/>
    <w:rsid w:val="003D23A0"/>
    <w:rsid w:val="003E3099"/>
    <w:rsid w:val="00430F8B"/>
    <w:rsid w:val="0045368C"/>
    <w:rsid w:val="004858C9"/>
    <w:rsid w:val="004870D2"/>
    <w:rsid w:val="004A10E9"/>
    <w:rsid w:val="00530A5C"/>
    <w:rsid w:val="0059585B"/>
    <w:rsid w:val="005E394D"/>
    <w:rsid w:val="005F526D"/>
    <w:rsid w:val="00662DFA"/>
    <w:rsid w:val="006739DF"/>
    <w:rsid w:val="00691169"/>
    <w:rsid w:val="00694329"/>
    <w:rsid w:val="006B30DA"/>
    <w:rsid w:val="006B4542"/>
    <w:rsid w:val="006F038A"/>
    <w:rsid w:val="007201A7"/>
    <w:rsid w:val="00746255"/>
    <w:rsid w:val="007B4FC5"/>
    <w:rsid w:val="007E0DF2"/>
    <w:rsid w:val="007E1D3F"/>
    <w:rsid w:val="00865DB9"/>
    <w:rsid w:val="0089202B"/>
    <w:rsid w:val="00895E28"/>
    <w:rsid w:val="008B5297"/>
    <w:rsid w:val="008D3B24"/>
    <w:rsid w:val="00922C99"/>
    <w:rsid w:val="009415D1"/>
    <w:rsid w:val="00947F34"/>
    <w:rsid w:val="009915C5"/>
    <w:rsid w:val="009D3F3C"/>
    <w:rsid w:val="009F09CC"/>
    <w:rsid w:val="00A340F2"/>
    <w:rsid w:val="00A34C1C"/>
    <w:rsid w:val="00A36725"/>
    <w:rsid w:val="00A7675C"/>
    <w:rsid w:val="00AA331E"/>
    <w:rsid w:val="00AD47A1"/>
    <w:rsid w:val="00AD6026"/>
    <w:rsid w:val="00AE194D"/>
    <w:rsid w:val="00B15583"/>
    <w:rsid w:val="00B66C63"/>
    <w:rsid w:val="00B722E4"/>
    <w:rsid w:val="00B727BE"/>
    <w:rsid w:val="00B72DB3"/>
    <w:rsid w:val="00C536C4"/>
    <w:rsid w:val="00CE3710"/>
    <w:rsid w:val="00CF2287"/>
    <w:rsid w:val="00D33124"/>
    <w:rsid w:val="00D45DEB"/>
    <w:rsid w:val="00D72E5D"/>
    <w:rsid w:val="00D73210"/>
    <w:rsid w:val="00DB310A"/>
    <w:rsid w:val="00DD6E43"/>
    <w:rsid w:val="00E6775A"/>
    <w:rsid w:val="00E733B1"/>
    <w:rsid w:val="00E839DC"/>
    <w:rsid w:val="00EA0399"/>
    <w:rsid w:val="00EB63A0"/>
    <w:rsid w:val="00EC16CD"/>
    <w:rsid w:val="00F65B05"/>
    <w:rsid w:val="00FA52C3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797F1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Ttulo1">
    <w:name w:val="heading 1"/>
    <w:basedOn w:val="Normal"/>
    <w:link w:val="Ttulo1C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tulo2">
    <w:name w:val="heading 2"/>
    <w:basedOn w:val="Normal"/>
    <w:link w:val="Ttulo2C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Ttulo6">
    <w:name w:val="heading 6"/>
    <w:basedOn w:val="Normal"/>
    <w:next w:val="Normal"/>
    <w:link w:val="Ttulo6C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Ttulo7">
    <w:name w:val="heading 7"/>
    <w:basedOn w:val="Normal"/>
    <w:next w:val="Normal"/>
    <w:link w:val="Ttulo7C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Ttulo8">
    <w:name w:val="heading 8"/>
    <w:basedOn w:val="Normal"/>
    <w:next w:val="Normal"/>
    <w:link w:val="Ttulo8C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Ttulo9">
    <w:name w:val="heading 9"/>
    <w:basedOn w:val="Normal"/>
    <w:next w:val="Normal"/>
    <w:link w:val="Ttulo9C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Ttulo1Car">
    <w:name w:val="Título 1 Car"/>
    <w:basedOn w:val="Fuentedeprrafopredeter"/>
    <w:link w:val="Ttulo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tulo">
    <w:name w:val="Title"/>
    <w:basedOn w:val="Normal"/>
    <w:link w:val="TtuloC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Encabezado">
    <w:name w:val="header"/>
    <w:basedOn w:val="Normal"/>
    <w:link w:val="EncabezadoCar"/>
    <w:uiPriority w:val="99"/>
    <w:rsid w:val="00064E3E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E3E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064E3E"/>
    <w:rPr>
      <w:rFonts w:cs="Times New Roman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4E3E"/>
    <w:rPr>
      <w:rFonts w:cs="Times New Roman"/>
      <w:lang w:eastAsia="en-US"/>
    </w:rPr>
  </w:style>
  <w:style w:type="table" w:styleId="Tablaconcuadrculaclara">
    <w:name w:val="Grid Table Light"/>
    <w:basedOn w:val="Tabla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2Car">
    <w:name w:val="Título 2 Car"/>
    <w:basedOn w:val="Fuentedeprrafopredeter"/>
    <w:link w:val="Ttulo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a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a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Ttulo9Car">
    <w:name w:val="Título 9 Car"/>
    <w:basedOn w:val="Fuentedeprrafopredeter"/>
    <w:link w:val="Ttulo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a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normal2">
    <w:name w:val="Plain Table 2"/>
    <w:basedOn w:val="Tabla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Fuentedeprrafopredeter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7B4FC5"/>
    <w:rPr>
      <w:i/>
      <w:iCs/>
      <w:color w:val="07864E" w:themeColor="accent1" w:themeShade="8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Textodebloque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ipervnculo">
    <w:name w:val="Hyperlink"/>
    <w:basedOn w:val="Fuentedeprrafopredeter"/>
    <w:uiPriority w:val="99"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Fecha">
    <w:name w:val="Date"/>
    <w:basedOn w:val="Normal"/>
    <w:next w:val="Normal"/>
    <w:link w:val="FechaC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FechaCar">
    <w:name w:val="Fecha Car"/>
    <w:basedOn w:val="Fuentedeprrafopredeter"/>
    <w:link w:val="Fecha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5DEB"/>
    <w:pPr>
      <w:spacing w:line="240" w:lineRule="auto"/>
    </w:pPr>
    <w:rPr>
      <w:rFonts w:ascii="Segoe UI" w:hAnsi="Segoe UI" w:cs="Segoe U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5DEB"/>
    <w:rPr>
      <w:rFonts w:ascii="Segoe UI" w:hAnsi="Segoe UI" w:cs="Segoe UI"/>
    </w:rPr>
  </w:style>
  <w:style w:type="character" w:styleId="Mencinsinresolver">
    <w:name w:val="Unresolved Mention"/>
    <w:basedOn w:val="Fuentedeprrafopredeter"/>
    <w:uiPriority w:val="99"/>
    <w:semiHidden/>
    <w:unhideWhenUsed/>
    <w:rsid w:val="00161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dre\AppData\Roaming\Microsoft\Plantillas\Service%20invoice%20(Green%20Gradient%20design).dotx" TargetMode="External"/></Relationship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C38D79-52CF-460F-A63E-08AF1F4E3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2019-10-25T08:45:00Z</dcterms:created>
  <dcterms:modified xsi:type="dcterms:W3CDTF">2020-03-16T19:14:00Z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