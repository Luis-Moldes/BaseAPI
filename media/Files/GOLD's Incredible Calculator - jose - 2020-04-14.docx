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666</w:t>
      </w:r>
    </w:p>
    <w:p>
      <w:r>
        <w:t>Your square root is 25.80697580112788</w:t>
      </w:r>
    </w:p>
    <w:p>
      <w:r>
        <w:t>Your square is 443556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>GOLD's Incredible Calculator - jose - 2020-04-14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