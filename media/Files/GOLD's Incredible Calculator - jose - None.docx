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t>Your number is 67</w:t>
      </w:r>
    </w:p>
    <w:p>
      <w:r>
        <w:t>Your square root is 8.18535277187245</w:t>
      </w:r>
    </w:p>
    <w:p>
      <w:r>
        <w:t>Your square is 4489</w:t>
      </w:r>
    </w:p>
    <w:sectPr w:rsidR="002E7505" w:rsidRPr="00E733B1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34" w:right="907" w:bottom="567" w:left="6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B2863" w14:textId="77777777" w:rsidR="008D3B24" w:rsidRDefault="008D3B24">
      <w:pPr>
        <w:spacing w:line="240" w:lineRule="auto"/>
      </w:pPr>
      <w:r>
        <w:separator/>
      </w:r>
    </w:p>
    <w:p w14:paraId="22695135" w14:textId="77777777" w:rsidR="008D3B24" w:rsidRDefault="008D3B24"/>
  </w:endnote>
  <w:endnote w:type="continuationSeparator" w:id="0">
    <w:p w14:paraId="389A6C4B" w14:textId="77777777" w:rsidR="008D3B24" w:rsidRDefault="008D3B24">
      <w:pPr>
        <w:spacing w:line="240" w:lineRule="auto"/>
      </w:pPr>
      <w:r>
        <w:continuationSeparator/>
      </w:r>
    </w:p>
    <w:p w14:paraId="17394B25" w14:textId="77777777" w:rsidR="008D3B24" w:rsidRDefault="008D3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DBA3E" w14:textId="77777777" w:rsidR="007201A7" w:rsidRDefault="007201A7">
    <w:pPr>
      <w:pStyle w:val="Piedepgina"/>
    </w:pPr>
  </w:p>
  <w:p w14:paraId="718E9DE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3189" w14:textId="5D5AF74F" w:rsidR="00161941" w:rsidRDefault="00161941" w:rsidP="00161941">
    <w:pPr>
      <w:pStyle w:val="Piedepgina"/>
      <w:jc w:val="center"/>
    </w:pPr>
    <w:r>
      <w:t>www.sailingperformance.com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45A01" w14:textId="77777777" w:rsidR="008D3B24" w:rsidRDefault="008D3B24">
      <w:pPr>
        <w:spacing w:line="240" w:lineRule="auto"/>
      </w:pPr>
      <w:r>
        <w:separator/>
      </w:r>
    </w:p>
    <w:p w14:paraId="1A4DA398" w14:textId="77777777" w:rsidR="008D3B24" w:rsidRDefault="008D3B24"/>
  </w:footnote>
  <w:footnote w:type="continuationSeparator" w:id="0">
    <w:p w14:paraId="528F3306" w14:textId="77777777" w:rsidR="008D3B24" w:rsidRDefault="008D3B24">
      <w:pPr>
        <w:spacing w:line="240" w:lineRule="auto"/>
      </w:pPr>
      <w:r>
        <w:continuationSeparator/>
      </w:r>
    </w:p>
    <w:p w14:paraId="5AA53F13" w14:textId="77777777" w:rsidR="008D3B24" w:rsidRDefault="008D3B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D5D6A" w14:textId="77777777" w:rsidR="007201A7" w:rsidRDefault="007201A7"/>
  <w:p w14:paraId="1C459B74" w14:textId="77777777" w:rsidR="007201A7" w:rsidRDefault="007201A7"/>
  <w:p>
    <w:r>
      <w:t>GOLD's Incredible Calculator - jose - None</w:t>
    </w:r>
  </w:p>
  <w:p>
    <w:r>
      <w:t xml:space="preserve">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D118" w14:textId="7FD2E1FD" w:rsidR="009F09CC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 w:rsidRPr="009F09CC">
      <w:rPr>
        <w:rFonts w:asciiTheme="majorHAnsi" w:hAnsiTheme="majorHAnsi" w:cs="Open Sans"/>
        <w:noProof/>
        <w:color w:val="0070C0"/>
        <w:sz w:val="28"/>
        <w:szCs w:val="26"/>
        <w:lang w:val="en-GB" w:eastAsia="en-GB"/>
      </w:rPr>
      <w:drawing>
        <wp:anchor distT="0" distB="0" distL="114300" distR="114300" simplePos="0" relativeHeight="251662336" behindDoc="0" locked="0" layoutInCell="1" allowOverlap="1" wp14:anchorId="75E3F4CB" wp14:editId="544E66C0">
          <wp:simplePos x="0" y="0"/>
          <wp:positionH relativeFrom="margin">
            <wp:posOffset>5246843</wp:posOffset>
          </wp:positionH>
          <wp:positionV relativeFrom="paragraph">
            <wp:posOffset>-29210</wp:posOffset>
          </wp:positionV>
          <wp:extent cx="1703352" cy="457200"/>
          <wp:effectExtent l="0" t="0" r="0" b="0"/>
          <wp:wrapNone/>
          <wp:docPr id="25" name="Picture 25" descr="KNDsailingperform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NDsailingperforma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352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3C8C89" w14:textId="7408F075" w:rsidR="00124E88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>
      <w:rPr>
        <w:rFonts w:asciiTheme="majorHAnsi" w:hAnsiTheme="majorHAnsi"/>
        <w:noProof/>
        <w:color w:val="0070C0"/>
        <w:sz w:val="28"/>
        <w:szCs w:val="28"/>
      </w:rPr>
      <w:t xml:space="preserve">   </w:t>
    </w:r>
    <w:r w:rsidR="00E6775A" w:rsidRPr="009F09CC">
      <w:rPr>
        <w:rFonts w:asciiTheme="majorHAnsi" w:hAnsiTheme="majorHAnsi"/>
        <w:noProof/>
        <w:color w:val="0070C0"/>
        <w:sz w:val="28"/>
        <w:szCs w:val="28"/>
      </w:rPr>
      <w:t>GOLD Report</w:t>
    </w:r>
  </w:p>
  <w:p w14:paraId="03E85152" w14:textId="13346D8A" w:rsidR="00A36725" w:rsidRDefault="00A367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EB"/>
    <w:rsid w:val="00064E3E"/>
    <w:rsid w:val="00077551"/>
    <w:rsid w:val="000A6E91"/>
    <w:rsid w:val="000E06EA"/>
    <w:rsid w:val="000E7C40"/>
    <w:rsid w:val="00124E88"/>
    <w:rsid w:val="00161941"/>
    <w:rsid w:val="001817A4"/>
    <w:rsid w:val="001A035C"/>
    <w:rsid w:val="001D1771"/>
    <w:rsid w:val="001F63C9"/>
    <w:rsid w:val="0020743A"/>
    <w:rsid w:val="002400DD"/>
    <w:rsid w:val="002450DA"/>
    <w:rsid w:val="00263E3B"/>
    <w:rsid w:val="00264280"/>
    <w:rsid w:val="002674BA"/>
    <w:rsid w:val="002A107B"/>
    <w:rsid w:val="002B06E9"/>
    <w:rsid w:val="002C619E"/>
    <w:rsid w:val="002D40D7"/>
    <w:rsid w:val="002E7505"/>
    <w:rsid w:val="002E7603"/>
    <w:rsid w:val="002F146D"/>
    <w:rsid w:val="002F5404"/>
    <w:rsid w:val="00316D06"/>
    <w:rsid w:val="00345F9E"/>
    <w:rsid w:val="00364216"/>
    <w:rsid w:val="003D23A0"/>
    <w:rsid w:val="003E3099"/>
    <w:rsid w:val="00430F8B"/>
    <w:rsid w:val="0045368C"/>
    <w:rsid w:val="004858C9"/>
    <w:rsid w:val="004870D2"/>
    <w:rsid w:val="004A10E9"/>
    <w:rsid w:val="00530A5C"/>
    <w:rsid w:val="0059585B"/>
    <w:rsid w:val="005E394D"/>
    <w:rsid w:val="005F526D"/>
    <w:rsid w:val="00662DFA"/>
    <w:rsid w:val="006739DF"/>
    <w:rsid w:val="00691169"/>
    <w:rsid w:val="00694329"/>
    <w:rsid w:val="006B30DA"/>
    <w:rsid w:val="006B4542"/>
    <w:rsid w:val="006F038A"/>
    <w:rsid w:val="007201A7"/>
    <w:rsid w:val="00746255"/>
    <w:rsid w:val="007B4FC5"/>
    <w:rsid w:val="007E0DF2"/>
    <w:rsid w:val="007E1D3F"/>
    <w:rsid w:val="00865DB9"/>
    <w:rsid w:val="0089202B"/>
    <w:rsid w:val="00895E28"/>
    <w:rsid w:val="008B5297"/>
    <w:rsid w:val="008D3B24"/>
    <w:rsid w:val="00922C99"/>
    <w:rsid w:val="009415D1"/>
    <w:rsid w:val="00947F34"/>
    <w:rsid w:val="009915C5"/>
    <w:rsid w:val="009D3F3C"/>
    <w:rsid w:val="009F09CC"/>
    <w:rsid w:val="00A340F2"/>
    <w:rsid w:val="00A34C1C"/>
    <w:rsid w:val="00A36725"/>
    <w:rsid w:val="00A7675C"/>
    <w:rsid w:val="00AA331E"/>
    <w:rsid w:val="00AD47A1"/>
    <w:rsid w:val="00AD6026"/>
    <w:rsid w:val="00AE194D"/>
    <w:rsid w:val="00B15583"/>
    <w:rsid w:val="00B66C63"/>
    <w:rsid w:val="00B722E4"/>
    <w:rsid w:val="00B727BE"/>
    <w:rsid w:val="00B72DB3"/>
    <w:rsid w:val="00C536C4"/>
    <w:rsid w:val="00CE3710"/>
    <w:rsid w:val="00CF2287"/>
    <w:rsid w:val="00D33124"/>
    <w:rsid w:val="00D45DEB"/>
    <w:rsid w:val="00D72E5D"/>
    <w:rsid w:val="00D73210"/>
    <w:rsid w:val="00DB310A"/>
    <w:rsid w:val="00DD6E43"/>
    <w:rsid w:val="00E6775A"/>
    <w:rsid w:val="00E733B1"/>
    <w:rsid w:val="00E839DC"/>
    <w:rsid w:val="00EA0399"/>
    <w:rsid w:val="00EB63A0"/>
    <w:rsid w:val="00EC16CD"/>
    <w:rsid w:val="00F65B05"/>
    <w:rsid w:val="00FA52C3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797F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Ttulo1">
    <w:name w:val="heading 1"/>
    <w:basedOn w:val="Normal"/>
    <w:link w:val="Ttulo1C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064E3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E3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64E3E"/>
    <w:rPr>
      <w:rFonts w:cs="Times New Roman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4E3E"/>
    <w:rPr>
      <w:rFonts w:cs="Times New Roman"/>
      <w:lang w:eastAsia="en-US"/>
    </w:rPr>
  </w:style>
  <w:style w:type="table" w:styleId="Tablaconcuadrculaclara">
    <w:name w:val="Grid Table Light"/>
    <w:basedOn w:val="Tabla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a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a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a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Fuentedeprrafopredeter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7B4FC5"/>
    <w:rPr>
      <w:i/>
      <w:iCs/>
      <w:color w:val="07864E" w:themeColor="accent1" w:themeShade="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DEB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DEB"/>
    <w:rPr>
      <w:rFonts w:ascii="Segoe UI" w:hAnsi="Segoe UI" w:cs="Segoe UI"/>
    </w:rPr>
  </w:style>
  <w:style w:type="character" w:styleId="Mencinsinresolver">
    <w:name w:val="Unresolved Mention"/>
    <w:basedOn w:val="Fuentedeprrafopredeter"/>
    <w:uiPriority w:val="99"/>
    <w:semiHidden/>
    <w:unhideWhenUsed/>
    <w:rsid w:val="0016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re\AppData\Roaming\Microsoft\Plantillas\Service%20invoice%20(Green%20Gradient%20design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38D79-52CF-460F-A63E-08AF1F4E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2019-10-25T08:45:00Z</dcterms:created>
  <dcterms:modified xsi:type="dcterms:W3CDTF">2020-03-16T19:14:00Z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