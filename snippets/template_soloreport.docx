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2F3E2" w14:textId="0EC95CC2" w:rsidR="002E7505" w:rsidRPr="00E733B1" w:rsidRDefault="00D72E5D" w:rsidP="002E7505">
      <w:pPr>
        <w:tabs>
          <w:tab w:val="left" w:pos="2210"/>
        </w:tabs>
      </w:pPr>
      <w:bookmarkStart w:id="0" w:name="_GoBack"/>
      <w:r>
        <w:rPr>
          <w:rFonts w:asciiTheme="majorHAnsi" w:hAnsiTheme="majorHAnsi" w:cs="Open Sans"/>
          <w:noProof/>
          <w:color w:val="0070C0"/>
          <w:sz w:val="28"/>
          <w:szCs w:val="26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5DF82643" wp14:editId="0FE3F6D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172700" cy="13214985"/>
            <wp:effectExtent l="0" t="0" r="0" b="571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m2.PNG"/>
                    <pic:cNvPicPr/>
                  </pic:nvPicPr>
                  <pic:blipFill>
                    <a:blip r:embed="rId11">
                      <a:alphaModFix amt="3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2700" cy="1321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2E7505" w:rsidRPr="00E733B1" w:rsidSect="002B06E9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B2863" w14:textId="77777777" w:rsidR="008D3B24" w:rsidRDefault="008D3B24">
      <w:pPr>
        <w:spacing w:line="240" w:lineRule="auto"/>
      </w:pPr>
      <w:r>
        <w:separator/>
      </w:r>
    </w:p>
    <w:p w14:paraId="22695135" w14:textId="77777777" w:rsidR="008D3B24" w:rsidRDefault="008D3B24"/>
  </w:endnote>
  <w:endnote w:type="continuationSeparator" w:id="0">
    <w:p w14:paraId="389A6C4B" w14:textId="77777777" w:rsidR="008D3B24" w:rsidRDefault="008D3B24">
      <w:pPr>
        <w:spacing w:line="240" w:lineRule="auto"/>
      </w:pPr>
      <w:r>
        <w:continuationSeparator/>
      </w:r>
    </w:p>
    <w:p w14:paraId="17394B25" w14:textId="77777777" w:rsidR="008D3B24" w:rsidRDefault="008D3B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DBA3E" w14:textId="77777777" w:rsidR="007201A7" w:rsidRDefault="007201A7">
    <w:pPr>
      <w:pStyle w:val="Piedepgina"/>
    </w:pPr>
  </w:p>
  <w:p w14:paraId="718E9DEF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E3189" w14:textId="5D5AF74F" w:rsidR="00161941" w:rsidRDefault="00161941" w:rsidP="00161941">
    <w:pPr>
      <w:pStyle w:val="Piedepgina"/>
      <w:jc w:val="center"/>
    </w:pPr>
    <w:r>
      <w:t>www.sailingperformance.com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45A01" w14:textId="77777777" w:rsidR="008D3B24" w:rsidRDefault="008D3B24">
      <w:pPr>
        <w:spacing w:line="240" w:lineRule="auto"/>
      </w:pPr>
      <w:r>
        <w:separator/>
      </w:r>
    </w:p>
    <w:p w14:paraId="1A4DA398" w14:textId="77777777" w:rsidR="008D3B24" w:rsidRDefault="008D3B24"/>
  </w:footnote>
  <w:footnote w:type="continuationSeparator" w:id="0">
    <w:p w14:paraId="528F3306" w14:textId="77777777" w:rsidR="008D3B24" w:rsidRDefault="008D3B24">
      <w:pPr>
        <w:spacing w:line="240" w:lineRule="auto"/>
      </w:pPr>
      <w:r>
        <w:continuationSeparator/>
      </w:r>
    </w:p>
    <w:p w14:paraId="5AA53F13" w14:textId="77777777" w:rsidR="008D3B24" w:rsidRDefault="008D3B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D5D6A" w14:textId="77777777" w:rsidR="007201A7" w:rsidRDefault="007201A7"/>
  <w:p w14:paraId="1C459B74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FD118" w14:textId="7FD2E1FD" w:rsidR="009F09CC" w:rsidRPr="009F09CC" w:rsidRDefault="009F09CC" w:rsidP="009F09CC">
    <w:pPr>
      <w:tabs>
        <w:tab w:val="left" w:pos="8749"/>
      </w:tabs>
      <w:rPr>
        <w:rFonts w:asciiTheme="majorHAnsi" w:hAnsiTheme="majorHAnsi"/>
        <w:noProof/>
        <w:color w:val="0070C0"/>
      </w:rPr>
    </w:pPr>
    <w:r w:rsidRPr="009F09CC">
      <w:rPr>
        <w:rFonts w:asciiTheme="majorHAnsi" w:hAnsiTheme="majorHAnsi" w:cs="Open Sans"/>
        <w:noProof/>
        <w:color w:val="0070C0"/>
        <w:sz w:val="28"/>
        <w:szCs w:val="26"/>
        <w:lang w:val="en-GB" w:eastAsia="en-GB"/>
      </w:rPr>
      <w:drawing>
        <wp:anchor distT="0" distB="0" distL="114300" distR="114300" simplePos="0" relativeHeight="251662336" behindDoc="0" locked="0" layoutInCell="1" allowOverlap="1" wp14:anchorId="75E3F4CB" wp14:editId="544E66C0">
          <wp:simplePos x="0" y="0"/>
          <wp:positionH relativeFrom="margin">
            <wp:posOffset>5246843</wp:posOffset>
          </wp:positionH>
          <wp:positionV relativeFrom="paragraph">
            <wp:posOffset>-29210</wp:posOffset>
          </wp:positionV>
          <wp:extent cx="1703352" cy="457200"/>
          <wp:effectExtent l="0" t="0" r="0" b="0"/>
          <wp:wrapNone/>
          <wp:docPr id="25" name="Picture 25" descr="KNDsailingperforma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KNDsailingperforman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3352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E3C8C89" w14:textId="7408F075" w:rsidR="00124E88" w:rsidRPr="009F09CC" w:rsidRDefault="009F09CC" w:rsidP="009F09CC">
    <w:pPr>
      <w:tabs>
        <w:tab w:val="left" w:pos="8749"/>
      </w:tabs>
      <w:rPr>
        <w:rFonts w:asciiTheme="majorHAnsi" w:hAnsiTheme="majorHAnsi"/>
        <w:noProof/>
        <w:color w:val="0070C0"/>
      </w:rPr>
    </w:pPr>
    <w:r>
      <w:rPr>
        <w:rFonts w:asciiTheme="majorHAnsi" w:hAnsiTheme="majorHAnsi"/>
        <w:noProof/>
        <w:color w:val="0070C0"/>
        <w:sz w:val="28"/>
        <w:szCs w:val="28"/>
      </w:rPr>
      <w:t xml:space="preserve">   </w:t>
    </w:r>
    <w:r w:rsidR="00E6775A" w:rsidRPr="009F09CC">
      <w:rPr>
        <w:rFonts w:asciiTheme="majorHAnsi" w:hAnsiTheme="majorHAnsi"/>
        <w:noProof/>
        <w:color w:val="0070C0"/>
        <w:sz w:val="28"/>
        <w:szCs w:val="28"/>
      </w:rPr>
      <w:t>GOLD Report</w:t>
    </w:r>
  </w:p>
  <w:p w14:paraId="03E85152" w14:textId="13346D8A" w:rsidR="00A36725" w:rsidRDefault="00A367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EB"/>
    <w:rsid w:val="00064E3E"/>
    <w:rsid w:val="00077551"/>
    <w:rsid w:val="000A6E91"/>
    <w:rsid w:val="000E06EA"/>
    <w:rsid w:val="000E7C40"/>
    <w:rsid w:val="00124E88"/>
    <w:rsid w:val="00161941"/>
    <w:rsid w:val="001817A4"/>
    <w:rsid w:val="001A035C"/>
    <w:rsid w:val="001D1771"/>
    <w:rsid w:val="001F63C9"/>
    <w:rsid w:val="0020743A"/>
    <w:rsid w:val="002400DD"/>
    <w:rsid w:val="002450DA"/>
    <w:rsid w:val="00263E3B"/>
    <w:rsid w:val="00264280"/>
    <w:rsid w:val="002674BA"/>
    <w:rsid w:val="002A107B"/>
    <w:rsid w:val="002B06E9"/>
    <w:rsid w:val="002C619E"/>
    <w:rsid w:val="002D40D7"/>
    <w:rsid w:val="002E7505"/>
    <w:rsid w:val="002E7603"/>
    <w:rsid w:val="002F146D"/>
    <w:rsid w:val="002F5404"/>
    <w:rsid w:val="00316D06"/>
    <w:rsid w:val="00345F9E"/>
    <w:rsid w:val="00364216"/>
    <w:rsid w:val="003D23A0"/>
    <w:rsid w:val="003E3099"/>
    <w:rsid w:val="00430F8B"/>
    <w:rsid w:val="0045368C"/>
    <w:rsid w:val="004858C9"/>
    <w:rsid w:val="004870D2"/>
    <w:rsid w:val="004A10E9"/>
    <w:rsid w:val="00530A5C"/>
    <w:rsid w:val="0059585B"/>
    <w:rsid w:val="005E394D"/>
    <w:rsid w:val="005F526D"/>
    <w:rsid w:val="00662DFA"/>
    <w:rsid w:val="006739DF"/>
    <w:rsid w:val="00691169"/>
    <w:rsid w:val="00694329"/>
    <w:rsid w:val="006B30DA"/>
    <w:rsid w:val="006B4542"/>
    <w:rsid w:val="006F038A"/>
    <w:rsid w:val="007201A7"/>
    <w:rsid w:val="00746255"/>
    <w:rsid w:val="007B4FC5"/>
    <w:rsid w:val="007E0DF2"/>
    <w:rsid w:val="007E1D3F"/>
    <w:rsid w:val="00865DB9"/>
    <w:rsid w:val="0089202B"/>
    <w:rsid w:val="00895E28"/>
    <w:rsid w:val="008B5297"/>
    <w:rsid w:val="008D3B24"/>
    <w:rsid w:val="00922C99"/>
    <w:rsid w:val="009415D1"/>
    <w:rsid w:val="00947F34"/>
    <w:rsid w:val="009915C5"/>
    <w:rsid w:val="009D3F3C"/>
    <w:rsid w:val="009F09CC"/>
    <w:rsid w:val="00A340F2"/>
    <w:rsid w:val="00A34C1C"/>
    <w:rsid w:val="00A36725"/>
    <w:rsid w:val="00A7675C"/>
    <w:rsid w:val="00AA331E"/>
    <w:rsid w:val="00AD47A1"/>
    <w:rsid w:val="00AD6026"/>
    <w:rsid w:val="00AE194D"/>
    <w:rsid w:val="00B15583"/>
    <w:rsid w:val="00B66C63"/>
    <w:rsid w:val="00B722E4"/>
    <w:rsid w:val="00B727BE"/>
    <w:rsid w:val="00B72DB3"/>
    <w:rsid w:val="00C536C4"/>
    <w:rsid w:val="00CE3710"/>
    <w:rsid w:val="00CF2287"/>
    <w:rsid w:val="00D33124"/>
    <w:rsid w:val="00D45DEB"/>
    <w:rsid w:val="00D72E5D"/>
    <w:rsid w:val="00D73210"/>
    <w:rsid w:val="00DB310A"/>
    <w:rsid w:val="00DD6E43"/>
    <w:rsid w:val="00E6775A"/>
    <w:rsid w:val="00E733B1"/>
    <w:rsid w:val="00E839DC"/>
    <w:rsid w:val="00EA0399"/>
    <w:rsid w:val="00EB63A0"/>
    <w:rsid w:val="00EC16CD"/>
    <w:rsid w:val="00F65B05"/>
    <w:rsid w:val="00FA52C3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797F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Ttulo1">
    <w:name w:val="heading 1"/>
    <w:basedOn w:val="Normal"/>
    <w:link w:val="Ttulo1C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tulo2">
    <w:name w:val="heading 2"/>
    <w:basedOn w:val="Normal"/>
    <w:link w:val="Ttulo2C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Ttulo1Car">
    <w:name w:val="Título 1 Car"/>
    <w:basedOn w:val="Fuentedeprrafopredeter"/>
    <w:link w:val="Ttulo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tulo">
    <w:name w:val="Title"/>
    <w:basedOn w:val="Normal"/>
    <w:link w:val="TtuloC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Encabezado">
    <w:name w:val="header"/>
    <w:basedOn w:val="Normal"/>
    <w:link w:val="EncabezadoCar"/>
    <w:uiPriority w:val="99"/>
    <w:rsid w:val="00064E3E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E3E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064E3E"/>
    <w:rPr>
      <w:rFonts w:cs="Times New Roman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4E3E"/>
    <w:rPr>
      <w:rFonts w:cs="Times New Roman"/>
      <w:lang w:eastAsia="en-US"/>
    </w:rPr>
  </w:style>
  <w:style w:type="table" w:styleId="Tablaconcuadrculaclara">
    <w:name w:val="Grid Table Light"/>
    <w:basedOn w:val="Tabla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ar">
    <w:name w:val="Título 2 Car"/>
    <w:basedOn w:val="Fuentedeprrafopredeter"/>
    <w:link w:val="Ttulo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a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a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Ttulo9Car">
    <w:name w:val="Título 9 Car"/>
    <w:basedOn w:val="Fuentedeprrafopredeter"/>
    <w:link w:val="Ttulo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a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normal2">
    <w:name w:val="Plain Table 2"/>
    <w:basedOn w:val="Tabla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Fuentedeprrafopredeter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7B4FC5"/>
    <w:rPr>
      <w:i/>
      <w:iCs/>
      <w:color w:val="07864E" w:themeColor="accent1" w:themeShade="8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Textodebloque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ipervnculo">
    <w:name w:val="Hyperlink"/>
    <w:basedOn w:val="Fuentedeprrafopredeter"/>
    <w:uiPriority w:val="99"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Fecha">
    <w:name w:val="Date"/>
    <w:basedOn w:val="Normal"/>
    <w:next w:val="Normal"/>
    <w:link w:val="FechaC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FechaCar">
    <w:name w:val="Fecha Car"/>
    <w:basedOn w:val="Fuentedeprrafopredeter"/>
    <w:link w:val="Fecha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5DEB"/>
    <w:pPr>
      <w:spacing w:line="240" w:lineRule="auto"/>
    </w:pPr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5DEB"/>
    <w:rPr>
      <w:rFonts w:ascii="Segoe UI" w:hAnsi="Segoe UI" w:cs="Segoe UI"/>
    </w:rPr>
  </w:style>
  <w:style w:type="character" w:styleId="Mencinsinresolver">
    <w:name w:val="Unresolved Mention"/>
    <w:basedOn w:val="Fuentedeprrafopredeter"/>
    <w:uiPriority w:val="99"/>
    <w:semiHidden/>
    <w:unhideWhenUsed/>
    <w:rsid w:val="00161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Roaming\Microsoft\Plantillas\Service%20invoice%20(Green%20Gradient%20design).dotx" TargetMode="External"/></Relationship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C38D79-52CF-460F-A63E-08AF1F4E3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2019-10-25T08:45:00Z</dcterms:created>
  <dcterms:modified xsi:type="dcterms:W3CDTF">2020-03-16T19:14:00Z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